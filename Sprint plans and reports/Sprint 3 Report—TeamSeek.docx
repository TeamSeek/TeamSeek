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F823C" w14:textId="77777777" w:rsidR="00A55D56" w:rsidRDefault="00875EA5">
      <w:pPr>
        <w:pStyle w:val="Title"/>
      </w:pPr>
      <w:r>
        <w:t>Sprint 3 Report—</w:t>
      </w:r>
      <w:proofErr w:type="spellStart"/>
      <w:r>
        <w:t>TeamSeek</w:t>
      </w:r>
      <w:proofErr w:type="spellEnd"/>
    </w:p>
    <w:p w14:paraId="13B3F7CA" w14:textId="77777777" w:rsidR="00875EA5" w:rsidRDefault="00875EA5" w:rsidP="00875EA5"/>
    <w:p w14:paraId="7A35B881" w14:textId="77777777" w:rsidR="00875EA5" w:rsidRDefault="00875EA5" w:rsidP="00875EA5">
      <w:pPr>
        <w:pStyle w:val="Heading2"/>
        <w:numPr>
          <w:ilvl w:val="0"/>
          <w:numId w:val="0"/>
        </w:numPr>
      </w:pPr>
      <w:r>
        <w:t xml:space="preserve">Product Name: </w:t>
      </w:r>
      <w:proofErr w:type="spellStart"/>
      <w:r>
        <w:t>TeamSeek</w:t>
      </w:r>
      <w:proofErr w:type="spellEnd"/>
      <w:r>
        <w:t xml:space="preserve"> </w:t>
      </w:r>
    </w:p>
    <w:p w14:paraId="79F41413" w14:textId="77777777" w:rsidR="00875EA5" w:rsidRDefault="00875EA5" w:rsidP="00875EA5">
      <w:pPr>
        <w:pStyle w:val="Heading2"/>
        <w:numPr>
          <w:ilvl w:val="0"/>
          <w:numId w:val="0"/>
        </w:numPr>
      </w:pPr>
      <w:r>
        <w:t xml:space="preserve">Team Name: </w:t>
      </w:r>
      <w:proofErr w:type="spellStart"/>
      <w:r>
        <w:t>TeamSeek</w:t>
      </w:r>
      <w:proofErr w:type="spellEnd"/>
      <w:r>
        <w:t xml:space="preserve"> </w:t>
      </w:r>
    </w:p>
    <w:p w14:paraId="23B31204" w14:textId="77777777" w:rsidR="00875EA5" w:rsidRDefault="00875EA5" w:rsidP="00875EA5">
      <w:pPr>
        <w:pStyle w:val="Heading2"/>
        <w:numPr>
          <w:ilvl w:val="0"/>
          <w:numId w:val="0"/>
        </w:numPr>
      </w:pPr>
      <w:r>
        <w:t xml:space="preserve">Date: March 14 2016 </w:t>
      </w:r>
    </w:p>
    <w:p w14:paraId="27C6F9B3" w14:textId="77777777" w:rsidR="00A55D56" w:rsidRDefault="00A55D56"/>
    <w:p w14:paraId="1765FE21" w14:textId="77777777" w:rsidR="00875EA5" w:rsidRDefault="00875EA5">
      <w:pPr>
        <w:rPr>
          <w:rFonts w:ascii="Times New Roman" w:hAnsi="Times New Roman" w:cs="Times New Roman"/>
          <w:sz w:val="24"/>
          <w:szCs w:val="24"/>
        </w:rPr>
      </w:pPr>
      <w:r w:rsidRPr="00875EA5">
        <w:rPr>
          <w:rFonts w:ascii="Times New Roman" w:hAnsi="Times New Roman" w:cs="Times New Roman"/>
          <w:sz w:val="24"/>
          <w:szCs w:val="24"/>
        </w:rPr>
        <w:t>Sprint 3 was</w:t>
      </w:r>
      <w:r>
        <w:rPr>
          <w:rFonts w:ascii="Times New Roman" w:hAnsi="Times New Roman" w:cs="Times New Roman"/>
          <w:sz w:val="24"/>
          <w:szCs w:val="24"/>
        </w:rPr>
        <w:t xml:space="preserve"> an efficient and productive sprint because of </w:t>
      </w:r>
      <w:r w:rsidR="003B660D">
        <w:rPr>
          <w:rFonts w:ascii="Times New Roman" w:hAnsi="Times New Roman" w:cs="Times New Roman"/>
          <w:sz w:val="24"/>
          <w:szCs w:val="24"/>
        </w:rPr>
        <w:t xml:space="preserve">our </w:t>
      </w:r>
      <w:r>
        <w:rPr>
          <w:rFonts w:ascii="Times New Roman" w:hAnsi="Times New Roman" w:cs="Times New Roman"/>
          <w:sz w:val="24"/>
          <w:szCs w:val="24"/>
        </w:rPr>
        <w:t xml:space="preserve">team’s strong commitment to the project. We did however, experience subtle instances of inefficiencies that was recurring. In particular, the </w:t>
      </w:r>
      <w:r w:rsidR="00C436BA">
        <w:rPr>
          <w:rFonts w:ascii="Times New Roman" w:hAnsi="Times New Roman" w:cs="Times New Roman"/>
          <w:sz w:val="24"/>
          <w:szCs w:val="24"/>
        </w:rPr>
        <w:t xml:space="preserve">extensive length of meetings and presence of strenuous exams and project deadlines for multiple classes. Our team often failed to meet together but were able to communicate via our messaging medium: Slack. The </w:t>
      </w:r>
      <w:r w:rsidR="008624A2">
        <w:rPr>
          <w:rFonts w:ascii="Times New Roman" w:hAnsi="Times New Roman" w:cs="Times New Roman"/>
          <w:sz w:val="24"/>
          <w:szCs w:val="24"/>
        </w:rPr>
        <w:t xml:space="preserve">tasks were generally </w:t>
      </w:r>
      <w:r w:rsidR="003B660D">
        <w:rPr>
          <w:rFonts w:ascii="Times New Roman" w:hAnsi="Times New Roman" w:cs="Times New Roman"/>
          <w:sz w:val="24"/>
          <w:szCs w:val="24"/>
        </w:rPr>
        <w:t xml:space="preserve">independent of other members which alleviated problems for collaboration. </w:t>
      </w:r>
    </w:p>
    <w:p w14:paraId="3ED2F102" w14:textId="77777777" w:rsidR="00CC08B9" w:rsidRDefault="00CC08B9">
      <w:pPr>
        <w:rPr>
          <w:rFonts w:ascii="Times New Roman" w:hAnsi="Times New Roman" w:cs="Times New Roman"/>
          <w:sz w:val="24"/>
          <w:szCs w:val="24"/>
        </w:rPr>
      </w:pPr>
      <w:r>
        <w:rPr>
          <w:rFonts w:ascii="Times New Roman" w:hAnsi="Times New Roman" w:cs="Times New Roman"/>
          <w:sz w:val="24"/>
          <w:szCs w:val="24"/>
        </w:rPr>
        <w:t xml:space="preserve">Throughout this </w:t>
      </w:r>
      <w:r w:rsidR="00C63780">
        <w:rPr>
          <w:rFonts w:ascii="Times New Roman" w:hAnsi="Times New Roman" w:cs="Times New Roman"/>
          <w:sz w:val="24"/>
          <w:szCs w:val="24"/>
        </w:rPr>
        <w:t xml:space="preserve">Sprint, we </w:t>
      </w:r>
      <w:r w:rsidR="009C3F74">
        <w:rPr>
          <w:rFonts w:ascii="Times New Roman" w:hAnsi="Times New Roman" w:cs="Times New Roman"/>
          <w:sz w:val="24"/>
          <w:szCs w:val="24"/>
        </w:rPr>
        <w:t>had members who were in unhealthy state or were unable to attend meetings due to logistical problems—but we were able to complete a majority of our tasks, especially those of significance. During this Sprint, we also encountered a very interesting situation: our team’s designer designed a very professional and appealing home page, but the inner design was not thoroughly accepted. The team was not able to agree on the inner design, but members very clearly expressed their disagreement and gave valuable insights on particular aspects of the design that appealed to them, segments that seemed distasteful and what an ideal design would be. This feedback helped improve subtle aspects of our design and our team was able to coordinate and accomplish the desired tasks more efficiently.</w:t>
      </w:r>
    </w:p>
    <w:p w14:paraId="3D74BC55" w14:textId="77777777" w:rsidR="009C3F74" w:rsidRDefault="009C3F74">
      <w:pPr>
        <w:rPr>
          <w:rFonts w:ascii="Times New Roman" w:hAnsi="Times New Roman" w:cs="Times New Roman"/>
          <w:sz w:val="24"/>
          <w:szCs w:val="24"/>
        </w:rPr>
      </w:pPr>
      <w:r>
        <w:rPr>
          <w:rFonts w:ascii="Times New Roman" w:hAnsi="Times New Roman" w:cs="Times New Roman"/>
          <w:sz w:val="24"/>
          <w:szCs w:val="24"/>
        </w:rPr>
        <w:t xml:space="preserve">Sprint 3 productivity benefitted from follow-up by members for assigned tasks by ensuring members are well paced and are aware of the deadlines. The strong coordination and </w:t>
      </w:r>
      <w:r w:rsidR="00DC1B0E">
        <w:rPr>
          <w:rFonts w:ascii="Times New Roman" w:hAnsi="Times New Roman" w:cs="Times New Roman"/>
          <w:sz w:val="24"/>
          <w:szCs w:val="24"/>
        </w:rPr>
        <w:t xml:space="preserve">planning built a foundation for our sprint(s) and helped us maintain productivity despite distractions or other personal priorities. </w:t>
      </w:r>
    </w:p>
    <w:p w14:paraId="4269E437" w14:textId="77777777" w:rsidR="00DC1B0E" w:rsidRDefault="00DC1B0E">
      <w:pPr>
        <w:rPr>
          <w:rFonts w:ascii="Times New Roman" w:hAnsi="Times New Roman" w:cs="Times New Roman"/>
          <w:sz w:val="24"/>
          <w:szCs w:val="24"/>
        </w:rPr>
      </w:pPr>
      <w:r>
        <w:rPr>
          <w:rFonts w:ascii="Times New Roman" w:hAnsi="Times New Roman" w:cs="Times New Roman"/>
          <w:sz w:val="24"/>
          <w:szCs w:val="24"/>
        </w:rPr>
        <w:t>We were able to test features, enhance the user interface, and implement new APIs. In terms of user interface, we enhanced design, the inner pages with light and warm colors. Allowed team leader to change progress of a project, added progress bar, implemented nested comments, added geolocation services—based on IP address or user input, comment box for project members. Modified Database schema to support new features.</w:t>
      </w:r>
    </w:p>
    <w:p w14:paraId="7364FBED" w14:textId="77777777" w:rsidR="00DC1B0E" w:rsidRDefault="00735C34">
      <w:pPr>
        <w:rPr>
          <w:rFonts w:ascii="Times New Roman" w:hAnsi="Times New Roman" w:cs="Times New Roman"/>
          <w:sz w:val="24"/>
          <w:szCs w:val="24"/>
        </w:rPr>
      </w:pPr>
      <w:r>
        <w:rPr>
          <w:rFonts w:ascii="Times New Roman" w:hAnsi="Times New Roman" w:cs="Times New Roman"/>
          <w:sz w:val="24"/>
          <w:szCs w:val="24"/>
        </w:rPr>
        <w:t>Began Sprint 3: Feb 17 2016</w:t>
      </w:r>
    </w:p>
    <w:p w14:paraId="0421AD29" w14:textId="77777777" w:rsidR="00735C34" w:rsidRDefault="00735C34">
      <w:pPr>
        <w:rPr>
          <w:rFonts w:ascii="Times New Roman" w:hAnsi="Times New Roman" w:cs="Times New Roman"/>
          <w:sz w:val="24"/>
          <w:szCs w:val="24"/>
        </w:rPr>
      </w:pPr>
      <w:r>
        <w:rPr>
          <w:rFonts w:ascii="Times New Roman" w:hAnsi="Times New Roman" w:cs="Times New Roman"/>
          <w:sz w:val="24"/>
          <w:szCs w:val="24"/>
        </w:rPr>
        <w:t>Finished Sprint 3: Mar 3 2016</w:t>
      </w:r>
    </w:p>
    <w:p w14:paraId="1AFCAD54" w14:textId="77777777" w:rsidR="00735C34" w:rsidRDefault="00735C34">
      <w:pPr>
        <w:rPr>
          <w:rFonts w:ascii="Times New Roman" w:hAnsi="Times New Roman" w:cs="Times New Roman"/>
          <w:sz w:val="24"/>
          <w:szCs w:val="24"/>
        </w:rPr>
      </w:pPr>
      <w:r>
        <w:rPr>
          <w:rFonts w:ascii="Times New Roman" w:hAnsi="Times New Roman" w:cs="Times New Roman"/>
          <w:sz w:val="24"/>
          <w:szCs w:val="24"/>
        </w:rPr>
        <w:t>Estimated Work hours: 38</w:t>
      </w:r>
    </w:p>
    <w:p w14:paraId="6A92222A" w14:textId="77777777" w:rsidR="00735C34" w:rsidRDefault="00735C34">
      <w:pPr>
        <w:rPr>
          <w:rFonts w:ascii="Times New Roman" w:hAnsi="Times New Roman" w:cs="Times New Roman"/>
          <w:sz w:val="24"/>
          <w:szCs w:val="24"/>
        </w:rPr>
      </w:pPr>
      <w:r>
        <w:rPr>
          <w:rFonts w:ascii="Times New Roman" w:hAnsi="Times New Roman" w:cs="Times New Roman"/>
          <w:sz w:val="24"/>
          <w:szCs w:val="24"/>
        </w:rPr>
        <w:lastRenderedPageBreak/>
        <w:t>Stories/tasks completed:24</w:t>
      </w:r>
    </w:p>
    <w:p w14:paraId="03359D5F" w14:textId="77777777" w:rsidR="00735C34" w:rsidRDefault="00735C34">
      <w:pPr>
        <w:rPr>
          <w:rFonts w:ascii="Times New Roman" w:hAnsi="Times New Roman" w:cs="Times New Roman"/>
          <w:sz w:val="24"/>
          <w:szCs w:val="24"/>
        </w:rPr>
      </w:pPr>
      <w:r>
        <w:rPr>
          <w:rFonts w:ascii="Times New Roman" w:hAnsi="Times New Roman" w:cs="Times New Roman"/>
          <w:sz w:val="24"/>
          <w:szCs w:val="24"/>
        </w:rPr>
        <w:t>Stories/tasks per work day: 4</w:t>
      </w:r>
    </w:p>
    <w:p w14:paraId="3AE2FF82" w14:textId="77777777" w:rsidR="00735C34" w:rsidRPr="00875EA5" w:rsidRDefault="00735C34">
      <w:pPr>
        <w:rPr>
          <w:rFonts w:ascii="Times New Roman" w:hAnsi="Times New Roman" w:cs="Times New Roman"/>
          <w:sz w:val="24"/>
          <w:szCs w:val="24"/>
        </w:rPr>
      </w:pPr>
      <w:r>
        <w:rPr>
          <w:rFonts w:ascii="Times New Roman" w:hAnsi="Times New Roman" w:cs="Times New Roman"/>
          <w:sz w:val="24"/>
          <w:szCs w:val="24"/>
        </w:rPr>
        <w:t>Work hours/day: 3</w:t>
      </w:r>
      <w:bookmarkStart w:id="0" w:name="_GoBack"/>
      <w:bookmarkEnd w:id="0"/>
    </w:p>
    <w:sectPr w:rsidR="00735C34" w:rsidRPr="00875E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EA5"/>
    <w:rsid w:val="003B660D"/>
    <w:rsid w:val="00735C34"/>
    <w:rsid w:val="008624A2"/>
    <w:rsid w:val="00875EA5"/>
    <w:rsid w:val="009C3F74"/>
    <w:rsid w:val="00A55D56"/>
    <w:rsid w:val="00C436BA"/>
    <w:rsid w:val="00C63780"/>
    <w:rsid w:val="00CC08B9"/>
    <w:rsid w:val="00DC1B0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3B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rshin/Library/Containers/com.microsoft.Word/Data/Library/Caches/1033/TM03457715/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58</TotalTime>
  <Pages>2</Pages>
  <Words>344</Words>
  <Characters>1962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Arshin Jain</dc:creator>
  <cp:lastModifiedBy>Arshin Jain</cp:lastModifiedBy>
  <cp:revision>1</cp:revision>
  <dcterms:created xsi:type="dcterms:W3CDTF">2016-03-16T02:15:00Z</dcterms:created>
  <dcterms:modified xsi:type="dcterms:W3CDTF">2016-03-16T03:57:00Z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